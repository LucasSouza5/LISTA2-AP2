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566"/>
        <w:gridCol w:w="851"/>
        <w:gridCol w:w="3967"/>
        <w:gridCol w:w="1417"/>
        <w:gridCol w:w="572"/>
        <w:gridCol w:w="137"/>
        <w:gridCol w:w="850"/>
        <w:gridCol w:w="714"/>
      </w:tblGrid>
      <w:tr w:rsidR="00F60753" w14:paraId="07D76D69" w14:textId="77777777" w:rsidTr="00FD1966"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8F9F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Natureza da Avaliação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8973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Valores</w:t>
            </w:r>
          </w:p>
        </w:tc>
        <w:tc>
          <w:tcPr>
            <w:tcW w:w="3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3CD94" w14:textId="587C7C75" w:rsidR="00F60753" w:rsidRDefault="00F60753" w:rsidP="00D70B56">
            <w:pPr>
              <w:jc w:val="both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Disciplina: </w:t>
            </w:r>
            <w:r w:rsidR="002F474F">
              <w:rPr>
                <w:rFonts w:ascii="Arial" w:hAnsi="Arial" w:cs="Arial"/>
                <w:sz w:val="18"/>
                <w:lang w:eastAsia="en-US"/>
              </w:rPr>
              <w:t>Algoritmos e Programação II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8792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Curso</w:t>
            </w:r>
          </w:p>
        </w:tc>
        <w:tc>
          <w:tcPr>
            <w:tcW w:w="22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DFF3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Identificação da Turma</w:t>
            </w:r>
          </w:p>
        </w:tc>
      </w:tr>
      <w:tr w:rsidR="00F60753" w14:paraId="21E33109" w14:textId="77777777" w:rsidTr="00FD1966">
        <w:trPr>
          <w:trHeight w:val="125"/>
        </w:trPr>
        <w:tc>
          <w:tcPr>
            <w:tcW w:w="1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F9A2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A74D" w14:textId="77777777" w:rsidR="00F60753" w:rsidRDefault="00F60753" w:rsidP="00D70B56">
            <w:pPr>
              <w:pStyle w:val="Ttulo4"/>
              <w:spacing w:before="0" w:line="240" w:lineRule="auto"/>
              <w:jc w:val="center"/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  <w:t>Valor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FABC" w14:textId="77777777" w:rsidR="00F60753" w:rsidRDefault="00F60753" w:rsidP="00D70B56">
            <w:pPr>
              <w:pStyle w:val="Ttulo4"/>
              <w:spacing w:before="0" w:line="240" w:lineRule="auto"/>
              <w:jc w:val="center"/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z w:val="18"/>
              </w:rPr>
              <w:t>Nota</w:t>
            </w:r>
          </w:p>
        </w:tc>
        <w:tc>
          <w:tcPr>
            <w:tcW w:w="3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B5E5" w14:textId="77777777" w:rsidR="00F60753" w:rsidRDefault="00F60753" w:rsidP="00D70B56">
            <w:pPr>
              <w:rPr>
                <w:rFonts w:ascii="Arial" w:hAnsi="Arial" w:cs="Arial"/>
                <w:sz w:val="18"/>
                <w:lang w:eastAsia="en-US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E37E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SISTEMAS DE INFORMAÇÃO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0F51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Turno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9F9F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Período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860B8" w14:textId="77777777" w:rsidR="00F60753" w:rsidRDefault="00F60753" w:rsidP="00D70B56">
            <w:pPr>
              <w:jc w:val="center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Turma</w:t>
            </w:r>
          </w:p>
        </w:tc>
      </w:tr>
      <w:tr w:rsidR="00F60753" w14:paraId="0DFC35AF" w14:textId="77777777" w:rsidTr="00FD1966">
        <w:trPr>
          <w:trHeight w:val="469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F6F8" w14:textId="40280439" w:rsidR="00F60753" w:rsidRDefault="002F474F" w:rsidP="00D70B56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Revisional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539E" w14:textId="77777777" w:rsidR="00F60753" w:rsidRDefault="00F60753" w:rsidP="00D70B56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D833" w14:textId="77777777" w:rsidR="00F60753" w:rsidRDefault="00F60753" w:rsidP="00D70B56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E37D" w14:textId="77777777" w:rsidR="00F60753" w:rsidRDefault="00F60753" w:rsidP="00D70B56">
            <w:pPr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Prof.</w:t>
            </w:r>
            <w:r w:rsidR="00D70B56">
              <w:rPr>
                <w:rFonts w:ascii="Arial" w:hAnsi="Arial" w:cs="Arial"/>
                <w:color w:val="000000"/>
                <w:sz w:val="18"/>
                <w:lang w:eastAsia="en-US"/>
              </w:rPr>
              <w:t xml:space="preserve"> Maíza Cristina de Souza Dias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8E669" w14:textId="77777777" w:rsidR="00F60753" w:rsidRDefault="00F60753" w:rsidP="00D70B56">
            <w:pPr>
              <w:rPr>
                <w:rFonts w:ascii="Arial" w:hAnsi="Arial" w:cs="Arial"/>
                <w:sz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263A" w14:textId="77777777" w:rsidR="00F60753" w:rsidRDefault="00F60753" w:rsidP="00D70B56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NOT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8856" w14:textId="4C33A283" w:rsidR="00F60753" w:rsidRDefault="002F474F" w:rsidP="00D70B56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3</w:t>
            </w:r>
            <w:r w:rsidR="00F60753">
              <w:rPr>
                <w:rFonts w:ascii="Arial" w:hAnsi="Arial" w:cs="Arial"/>
                <w:color w:val="000000"/>
                <w:sz w:val="18"/>
                <w:lang w:eastAsia="en-US"/>
              </w:rPr>
              <w:t>º</w:t>
            </w:r>
            <w:r>
              <w:rPr>
                <w:rFonts w:ascii="Arial" w:hAnsi="Arial" w:cs="Arial"/>
                <w:color w:val="000000"/>
                <w:sz w:val="18"/>
                <w:lang w:eastAsia="en-US"/>
              </w:rPr>
              <w:t xml:space="preserve"> e 4º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4274" w14:textId="77777777" w:rsidR="00F60753" w:rsidRDefault="00F60753" w:rsidP="00D70B56">
            <w:pPr>
              <w:jc w:val="center"/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ÚNICA</w:t>
            </w:r>
          </w:p>
        </w:tc>
      </w:tr>
      <w:tr w:rsidR="00F60753" w14:paraId="5AF620B1" w14:textId="77777777" w:rsidTr="00F8416C">
        <w:trPr>
          <w:trHeight w:val="469"/>
        </w:trPr>
        <w:tc>
          <w:tcPr>
            <w:tcW w:w="8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3060" w14:textId="77777777" w:rsidR="00F60753" w:rsidRDefault="00F60753" w:rsidP="00D70B56">
            <w:pPr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>NOME: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9662" w14:textId="07CBC60A" w:rsidR="00F60753" w:rsidRDefault="00F60753" w:rsidP="00D70B56">
            <w:pPr>
              <w:rPr>
                <w:rFonts w:ascii="Arial" w:hAnsi="Arial" w:cs="Arial"/>
                <w:color w:val="000000"/>
                <w:sz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lang w:eastAsia="en-US"/>
              </w:rPr>
              <w:t xml:space="preserve">DATA: </w:t>
            </w:r>
            <w:r w:rsidR="002F474F">
              <w:rPr>
                <w:rFonts w:ascii="Arial" w:hAnsi="Arial" w:cs="Arial"/>
                <w:color w:val="000000"/>
                <w:sz w:val="18"/>
                <w:lang w:eastAsia="en-US"/>
              </w:rPr>
              <w:t>25/08/2021</w:t>
            </w:r>
          </w:p>
        </w:tc>
      </w:tr>
    </w:tbl>
    <w:p w14:paraId="2F510024" w14:textId="57882294" w:rsidR="0092232A" w:rsidRDefault="0092232A" w:rsidP="0092232A">
      <w:pPr>
        <w:jc w:val="both"/>
        <w:rPr>
          <w:rFonts w:ascii="Arial Narrow" w:hAnsi="Arial Narrow"/>
        </w:rPr>
      </w:pPr>
    </w:p>
    <w:p w14:paraId="1A37BEAA" w14:textId="77777777" w:rsidR="00183213" w:rsidRDefault="00183213" w:rsidP="0018321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90847">
        <w:rPr>
          <w:rFonts w:ascii="Arial" w:hAnsi="Arial" w:cs="Arial"/>
          <w:b/>
          <w:bCs/>
          <w:sz w:val="28"/>
          <w:szCs w:val="28"/>
          <w:u w:val="single"/>
        </w:rPr>
        <w:t>REVISÃO / DIAGNÓSTICO</w:t>
      </w:r>
    </w:p>
    <w:p w14:paraId="679A497C" w14:textId="15EF2347" w:rsidR="00183213" w:rsidRDefault="00183213" w:rsidP="0018321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LISTA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</w:p>
    <w:p w14:paraId="2F522E79" w14:textId="77777777" w:rsidR="00183213" w:rsidRDefault="00183213" w:rsidP="0092232A">
      <w:pPr>
        <w:jc w:val="both"/>
        <w:rPr>
          <w:rFonts w:ascii="Arial Narrow" w:hAnsi="Arial Narrow"/>
        </w:rPr>
      </w:pPr>
    </w:p>
    <w:p w14:paraId="32AC61FC" w14:textId="77777777" w:rsidR="00183213" w:rsidRDefault="00183213" w:rsidP="0092232A">
      <w:pPr>
        <w:jc w:val="both"/>
        <w:rPr>
          <w:rFonts w:ascii="Arial Narrow" w:hAnsi="Arial Narrow"/>
        </w:rPr>
      </w:pPr>
    </w:p>
    <w:p w14:paraId="1CA37936" w14:textId="7ECDA7D4" w:rsidR="00BA21B1" w:rsidRDefault="00BA21B1" w:rsidP="0092232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Laço Do </w:t>
      </w:r>
      <w:proofErr w:type="spellStart"/>
      <w:r>
        <w:rPr>
          <w:rFonts w:ascii="Arial Narrow" w:hAnsi="Arial Narrow"/>
        </w:rPr>
        <w:t>While</w:t>
      </w:r>
      <w:proofErr w:type="spellEnd"/>
    </w:p>
    <w:p w14:paraId="704D60E7" w14:textId="6019F597" w:rsidR="00BA21B1" w:rsidRDefault="00BA21B1" w:rsidP="00A43892">
      <w:pPr>
        <w:pStyle w:val="PargrafodaLista"/>
        <w:numPr>
          <w:ilvl w:val="0"/>
          <w:numId w:val="5"/>
        </w:numPr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A43892">
        <w:rPr>
          <w:rFonts w:ascii="Arial" w:hAnsi="Arial" w:cs="Arial"/>
          <w:sz w:val="20"/>
          <w:szCs w:val="20"/>
        </w:rPr>
        <w:t>Crie um programa que leia um número do teclado até que encontre um número igual a zero. No final, mostre a soma dos números digitados.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A43892" w:rsidRPr="00221E1D" w14:paraId="14F6EAAF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6573EB" w14:textId="77777777" w:rsidR="00A43892" w:rsidRPr="00A43892" w:rsidRDefault="00A43892" w:rsidP="00A43892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1CBD16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8ED01B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AD270D9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403B40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92E015C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A43892" w:rsidRPr="00221E1D" w14:paraId="3625560D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60142" w14:textId="77777777" w:rsidR="00A43892" w:rsidRPr="00221E1D" w:rsidRDefault="00A43892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B17F9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35A83" w14:textId="2F0AF236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3021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21FA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524D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EEF9CF6" w14:textId="77777777" w:rsidR="00A43892" w:rsidRPr="00A43892" w:rsidRDefault="00A43892" w:rsidP="00A43892">
      <w:pPr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45DF8451" w14:textId="7221FFC5" w:rsidR="00BA21B1" w:rsidRPr="00A43892" w:rsidRDefault="00BA21B1" w:rsidP="00A43892">
      <w:pPr>
        <w:pStyle w:val="PargrafodaLista"/>
        <w:numPr>
          <w:ilvl w:val="0"/>
          <w:numId w:val="5"/>
        </w:numPr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A43892">
        <w:rPr>
          <w:rFonts w:ascii="Arial" w:hAnsi="Arial" w:cs="Arial"/>
          <w:sz w:val="20"/>
          <w:szCs w:val="20"/>
        </w:rPr>
        <w:t>Escreva um algoritmo que leia um número do teclado até que encontre um número menor ou igual a 1.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A43892" w:rsidRPr="00221E1D" w14:paraId="1DEE88AD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82D50A" w14:textId="77777777" w:rsidR="00A43892" w:rsidRPr="00A43892" w:rsidRDefault="00A43892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D33A2CC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0F92E80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279956D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D6667E4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AC6D6C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A43892" w:rsidRPr="00221E1D" w14:paraId="2145592F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E106A" w14:textId="77777777" w:rsidR="00A43892" w:rsidRPr="00221E1D" w:rsidRDefault="00A43892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9BDB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093B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131E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5B4F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D7BD" w14:textId="77777777" w:rsidR="00A43892" w:rsidRPr="00221E1D" w:rsidRDefault="00A43892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EDF1381" w14:textId="4EFC2BBB" w:rsidR="00BA21B1" w:rsidRDefault="00BA21B1" w:rsidP="0092232A">
      <w:pPr>
        <w:jc w:val="both"/>
        <w:rPr>
          <w:rFonts w:ascii="Arial Narrow" w:hAnsi="Arial Narrow"/>
        </w:rPr>
      </w:pPr>
    </w:p>
    <w:p w14:paraId="3B26861E" w14:textId="4FF3F6ED" w:rsidR="00BA21B1" w:rsidRDefault="00BA21B1" w:rsidP="0092232A">
      <w:pPr>
        <w:jc w:val="both"/>
        <w:rPr>
          <w:rFonts w:ascii="Arial Narrow" w:hAnsi="Arial Narrow"/>
        </w:rPr>
      </w:pPr>
    </w:p>
    <w:p w14:paraId="5D54CD9E" w14:textId="425BD1B0" w:rsidR="00BA21B1" w:rsidRDefault="00BA21B1" w:rsidP="0092232A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Vetores</w:t>
      </w:r>
    </w:p>
    <w:p w14:paraId="517F36C0" w14:textId="7C7B2CA6" w:rsidR="001523A6" w:rsidRDefault="001523A6" w:rsidP="005F0812">
      <w:pPr>
        <w:pStyle w:val="PargrafodaLista"/>
        <w:numPr>
          <w:ilvl w:val="0"/>
          <w:numId w:val="5"/>
        </w:numPr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Elaborar um algoritmo que armazene o intervalo de 0 a 100 e armazene em um vetor.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04792643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B7BBE9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B0AE50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1C16A5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9D7AC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27BFF0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F3AE79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08D130FC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D84B3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8EE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E555C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7B6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9F46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0D61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C6CCE93" w14:textId="77777777" w:rsidR="00A43892" w:rsidRPr="00A43892" w:rsidRDefault="00A43892" w:rsidP="00A43892">
      <w:pPr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18643D24" w14:textId="5C50F901" w:rsidR="001523A6" w:rsidRDefault="001523A6" w:rsidP="005F0812">
      <w:pPr>
        <w:pStyle w:val="PargrafodaLista"/>
        <w:numPr>
          <w:ilvl w:val="0"/>
          <w:numId w:val="5"/>
        </w:numPr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 xml:space="preserve">Escreva um algoritmo que armazene em um vetor todos os números de 100 até 1 (ordem decrescente). Após a leitura o programa deverá imprimir os valores lidos. 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1AC738C3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B901872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2068EAE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09C64B4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AD02FC6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C58570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79CF09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2201D24A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94B22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43D55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A18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5BA2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3A6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787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96D83D1" w14:textId="77777777" w:rsidR="00183213" w:rsidRPr="00183213" w:rsidRDefault="00183213" w:rsidP="00183213">
      <w:pPr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588A5C4D" w14:textId="3AED1EED" w:rsidR="001523A6" w:rsidRDefault="001523A6" w:rsidP="005F0812">
      <w:pPr>
        <w:pStyle w:val="PargrafodaLista"/>
        <w:numPr>
          <w:ilvl w:val="0"/>
          <w:numId w:val="5"/>
        </w:numPr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Elaborar um algoritmo que leia 5 valores e armazene-os em um vetor.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613DDED5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4D7B1D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78C3C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8FB84A2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1BFE71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FCE262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859F52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0957475B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A8D9D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79A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2EFA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E0C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85CA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4E0F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5C82CDC" w14:textId="77777777" w:rsidR="00183213" w:rsidRPr="00183213" w:rsidRDefault="00183213" w:rsidP="00183213">
      <w:pPr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5D8D4BC2" w14:textId="7459207C" w:rsidR="001523A6" w:rsidRDefault="001523A6" w:rsidP="005F0812">
      <w:pPr>
        <w:pStyle w:val="PargrafodaLista"/>
        <w:numPr>
          <w:ilvl w:val="0"/>
          <w:numId w:val="5"/>
        </w:numPr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Elabore um algoritmo que leia dois vetores (A e B) de 5 posições e os preencha com valores inteiros. Mostre os números e armazene a soma de A[n]+B[n] em um vetor C.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313C03A7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13DBFBA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F0E26A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C2ADDE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90446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09D20ED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704E11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532B6032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4DE67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1339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4A9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AD35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DD93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02B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A401841" w14:textId="77777777" w:rsidR="00183213" w:rsidRPr="00183213" w:rsidRDefault="00183213" w:rsidP="00183213">
      <w:pPr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10A04C5D" w14:textId="76221FC6" w:rsidR="001523A6" w:rsidRDefault="001523A6" w:rsidP="005F0812">
      <w:pPr>
        <w:pStyle w:val="PargrafodaLista"/>
        <w:numPr>
          <w:ilvl w:val="0"/>
          <w:numId w:val="5"/>
        </w:numPr>
        <w:tabs>
          <w:tab w:val="left" w:pos="708"/>
        </w:tabs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Elabore um algoritmo que leia valores em oito posições. Após a leitura, solicitar   número do teclado. Pesquisar se este número existe no vetor. Se existir, imprimir em qual posição do vetor ela está. Se não existir, imprimir a mensagem que não existe</w:t>
      </w:r>
      <w:r w:rsidR="00183213">
        <w:rPr>
          <w:rFonts w:ascii="Arial" w:hAnsi="Arial" w:cs="Arial"/>
          <w:sz w:val="20"/>
          <w:szCs w:val="20"/>
        </w:rPr>
        <w:t>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12815B45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A4B968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0698BBE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22E45F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19FDD0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EEA764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985F01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7C6CD486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7187F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7CFA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6F8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F079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4F0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0614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D0166E8" w14:textId="66B5C440" w:rsidR="00183213" w:rsidRDefault="00183213" w:rsidP="00183213">
      <w:pPr>
        <w:tabs>
          <w:tab w:val="left" w:pos="708"/>
        </w:tabs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6636B6D8" w14:textId="77777777" w:rsidR="00183213" w:rsidRDefault="00183213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2FD9E7B" w14:textId="77777777" w:rsidR="00183213" w:rsidRPr="00183213" w:rsidRDefault="00183213" w:rsidP="00183213">
      <w:pPr>
        <w:tabs>
          <w:tab w:val="left" w:pos="708"/>
        </w:tabs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709E3B10" w14:textId="1629DBF4" w:rsidR="001523A6" w:rsidRDefault="001523A6" w:rsidP="005F0812">
      <w:pPr>
        <w:pStyle w:val="PargrafodaLista"/>
        <w:numPr>
          <w:ilvl w:val="0"/>
          <w:numId w:val="5"/>
        </w:numPr>
        <w:tabs>
          <w:tab w:val="left" w:pos="708"/>
        </w:tabs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O coordenador do curso deseja saber a maior nota de cada aluno. Sabendo-se que eles têm duas disciplinas – Programação e Práticas, faça um algoritmo que leia as notas as duas disciplinas e retorne em qual disciplina o aluno obteve a maior nota.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3F59A19A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638831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6CA03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4BEEDF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E17A905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CBBEDA6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98C20F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306F1CCA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956DA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D51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C2C6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9039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93A5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E7F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EE7DE34" w14:textId="77777777" w:rsidR="00183213" w:rsidRPr="00183213" w:rsidRDefault="00183213" w:rsidP="00183213">
      <w:pPr>
        <w:tabs>
          <w:tab w:val="left" w:pos="708"/>
        </w:tabs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3A3E044C" w14:textId="5C117660" w:rsidR="001523A6" w:rsidRDefault="001523A6" w:rsidP="005F0812">
      <w:pPr>
        <w:pStyle w:val="PargrafodaLista"/>
        <w:numPr>
          <w:ilvl w:val="0"/>
          <w:numId w:val="5"/>
        </w:numPr>
        <w:tabs>
          <w:tab w:val="left" w:pos="708"/>
        </w:tabs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 xml:space="preserve">A série de Fibonacci é formada pela </w:t>
      </w:r>
      <w:r w:rsidR="008E3137" w:rsidRPr="001523A6">
        <w:rPr>
          <w:rFonts w:ascii="Arial" w:hAnsi="Arial" w:cs="Arial"/>
          <w:sz w:val="20"/>
          <w:szCs w:val="20"/>
        </w:rPr>
        <w:t>sequência</w:t>
      </w:r>
      <w:r w:rsidRPr="001523A6">
        <w:rPr>
          <w:rFonts w:ascii="Arial" w:hAnsi="Arial" w:cs="Arial"/>
          <w:sz w:val="20"/>
          <w:szCs w:val="20"/>
        </w:rPr>
        <w:t xml:space="preserve">:  </w:t>
      </w:r>
      <w:r w:rsidRPr="001523A6">
        <w:rPr>
          <w:rFonts w:ascii="Arial" w:hAnsi="Arial" w:cs="Arial"/>
          <w:b/>
          <w:sz w:val="20"/>
          <w:szCs w:val="20"/>
          <w:bdr w:val="single" w:sz="4" w:space="0" w:color="auto"/>
        </w:rPr>
        <w:t xml:space="preserve">    1, 1, 2, 3, 5, 8, 13, 21, 34, 55,  ...   </w:t>
      </w:r>
      <w:r w:rsidRPr="001523A6">
        <w:rPr>
          <w:rFonts w:ascii="Arial" w:hAnsi="Arial" w:cs="Arial"/>
          <w:sz w:val="20"/>
          <w:szCs w:val="20"/>
        </w:rPr>
        <w:t xml:space="preserve"> Escreva um algoritmo em PORTUGOL que armazene em um vetor os 50 primeiros termos da série de FIBONACCI. Após isso, o algoritmo deve imprimir todos os valores armazenados. 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001A278A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B3BDFA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38BE594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F33CB9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66D7CDE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5C2D8F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84CA9C9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5680CCC2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B905C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C7E0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DC4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E203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679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68F9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4F72F06" w14:textId="77777777" w:rsidR="00183213" w:rsidRPr="00183213" w:rsidRDefault="00183213" w:rsidP="00183213">
      <w:pPr>
        <w:tabs>
          <w:tab w:val="left" w:pos="708"/>
        </w:tabs>
        <w:suppressAutoHyphens/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p w14:paraId="0AD063C4" w14:textId="126B0152" w:rsidR="001523A6" w:rsidRPr="001523A6" w:rsidRDefault="001523A6" w:rsidP="005F0812">
      <w:pPr>
        <w:pStyle w:val="PargrafodaLista"/>
        <w:numPr>
          <w:ilvl w:val="0"/>
          <w:numId w:val="5"/>
        </w:numPr>
        <w:tabs>
          <w:tab w:val="left" w:pos="708"/>
        </w:tabs>
        <w:suppressAutoHyphens/>
        <w:spacing w:after="120" w:line="240" w:lineRule="auto"/>
        <w:ind w:right="284"/>
        <w:contextualSpacing w:val="0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eastAsia="Calibri" w:hAnsi="Arial" w:cs="Arial"/>
          <w:sz w:val="20"/>
          <w:szCs w:val="20"/>
        </w:rPr>
        <w:t xml:space="preserve">Em uma cidade do interior, sabe-se que, de janeiro a abril de </w:t>
      </w:r>
      <w:r w:rsidR="00DE5D53">
        <w:rPr>
          <w:rFonts w:ascii="Arial" w:eastAsia="Calibri" w:hAnsi="Arial" w:cs="Arial"/>
          <w:sz w:val="20"/>
          <w:szCs w:val="20"/>
        </w:rPr>
        <w:t>20</w:t>
      </w:r>
      <w:r w:rsidR="002F474F">
        <w:rPr>
          <w:rFonts w:ascii="Arial" w:eastAsia="Calibri" w:hAnsi="Arial" w:cs="Arial"/>
          <w:sz w:val="20"/>
          <w:szCs w:val="20"/>
        </w:rPr>
        <w:t>21</w:t>
      </w:r>
      <w:r w:rsidRPr="001523A6">
        <w:rPr>
          <w:rFonts w:ascii="Arial" w:eastAsia="Calibri" w:hAnsi="Arial" w:cs="Arial"/>
          <w:sz w:val="20"/>
          <w:szCs w:val="20"/>
        </w:rPr>
        <w:t xml:space="preserve"> (121 dias), não correu temperatura inferior a 15ºC nem superior a 40ºC. As temperaturas verificadas em cada dia estão disponíveis em uma unidade de entrada de dados.</w:t>
      </w:r>
      <w:r w:rsidRPr="001523A6">
        <w:rPr>
          <w:rFonts w:ascii="Arial" w:hAnsi="Arial" w:cs="Arial"/>
          <w:sz w:val="20"/>
          <w:szCs w:val="20"/>
        </w:rPr>
        <w:t xml:space="preserve"> Fazer um algoritmo</w:t>
      </w:r>
      <w:r w:rsidR="00DE5D53">
        <w:rPr>
          <w:rFonts w:ascii="Arial" w:hAnsi="Arial" w:cs="Arial"/>
          <w:sz w:val="20"/>
          <w:szCs w:val="20"/>
        </w:rPr>
        <w:t xml:space="preserve"> </w:t>
      </w:r>
      <w:r w:rsidRPr="001523A6">
        <w:rPr>
          <w:rFonts w:ascii="Arial" w:hAnsi="Arial" w:cs="Arial"/>
          <w:sz w:val="20"/>
          <w:szCs w:val="20"/>
        </w:rPr>
        <w:t>que calcule e imprima:</w:t>
      </w:r>
    </w:p>
    <w:p w14:paraId="778FFF30" w14:textId="77777777" w:rsidR="001523A6" w:rsidRPr="001523A6" w:rsidRDefault="001523A6" w:rsidP="005F0812">
      <w:pPr>
        <w:spacing w:after="60"/>
        <w:ind w:left="357" w:right="284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- A menor temperatura ocorrida;</w:t>
      </w:r>
    </w:p>
    <w:p w14:paraId="6A3DBBFC" w14:textId="77777777" w:rsidR="001523A6" w:rsidRPr="001523A6" w:rsidRDefault="001523A6" w:rsidP="005F0812">
      <w:pPr>
        <w:spacing w:after="60"/>
        <w:ind w:left="357" w:right="284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- A maior temperatura ocorrida;</w:t>
      </w:r>
    </w:p>
    <w:p w14:paraId="5D61B3F2" w14:textId="77777777" w:rsidR="001523A6" w:rsidRPr="001523A6" w:rsidRDefault="001523A6" w:rsidP="005F0812">
      <w:pPr>
        <w:spacing w:after="60"/>
        <w:ind w:left="357" w:right="284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>- A temperatura média;</w:t>
      </w:r>
    </w:p>
    <w:p w14:paraId="08413F5B" w14:textId="263C0013" w:rsidR="001523A6" w:rsidRDefault="001523A6" w:rsidP="005F0812">
      <w:pPr>
        <w:spacing w:after="120"/>
        <w:ind w:left="357" w:right="284"/>
        <w:jc w:val="both"/>
        <w:rPr>
          <w:rFonts w:ascii="Arial" w:hAnsi="Arial" w:cs="Arial"/>
          <w:sz w:val="20"/>
          <w:szCs w:val="20"/>
        </w:rPr>
      </w:pPr>
      <w:r w:rsidRPr="001523A6">
        <w:rPr>
          <w:rFonts w:ascii="Arial" w:hAnsi="Arial" w:cs="Arial"/>
          <w:sz w:val="20"/>
          <w:szCs w:val="20"/>
        </w:rPr>
        <w:t xml:space="preserve">- O número de dias nos quais a temperatura foi inferior à temperatura média. </w:t>
      </w:r>
    </w:p>
    <w:tbl>
      <w:tblPr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140"/>
        <w:gridCol w:w="1140"/>
        <w:gridCol w:w="1140"/>
        <w:gridCol w:w="1140"/>
        <w:gridCol w:w="1240"/>
      </w:tblGrid>
      <w:tr w:rsidR="00183213" w:rsidRPr="00221E1D" w14:paraId="5C117979" w14:textId="77777777" w:rsidTr="00E30310">
        <w:trPr>
          <w:trHeight w:val="2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4486180" w14:textId="77777777" w:rsidR="00183213" w:rsidRPr="00A43892" w:rsidRDefault="00183213" w:rsidP="00E30310">
            <w:pPr>
              <w:rPr>
                <w:rFonts w:ascii="Calibri" w:hAnsi="Calibri" w:cs="Calibri"/>
                <w:color w:val="000000"/>
              </w:rPr>
            </w:pPr>
            <w:r w:rsidRPr="00A43892">
              <w:rPr>
                <w:rFonts w:ascii="Calibri" w:hAnsi="Calibri" w:cs="Calibri"/>
                <w:color w:val="000000"/>
              </w:rPr>
              <w:t>Grau de Dificuldade: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7D136E1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033253C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Fácil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5286448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9C172B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Difícil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4318D95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Muito Difícil</w:t>
            </w:r>
          </w:p>
        </w:tc>
      </w:tr>
      <w:tr w:rsidR="00183213" w:rsidRPr="00221E1D" w14:paraId="6643FFC1" w14:textId="77777777" w:rsidTr="00E30310">
        <w:trPr>
          <w:trHeight w:val="288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E09D3" w14:textId="77777777" w:rsidR="00183213" w:rsidRPr="00221E1D" w:rsidRDefault="00183213" w:rsidP="00E303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A897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6086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F34F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0F67E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FC9E" w14:textId="77777777" w:rsidR="00183213" w:rsidRPr="00221E1D" w:rsidRDefault="00183213" w:rsidP="00E303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E1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6DBAB52" w14:textId="77777777" w:rsidR="00183213" w:rsidRPr="001523A6" w:rsidRDefault="00183213" w:rsidP="00183213">
      <w:pPr>
        <w:spacing w:after="120"/>
        <w:ind w:right="284"/>
        <w:jc w:val="both"/>
        <w:rPr>
          <w:rFonts w:ascii="Arial" w:hAnsi="Arial" w:cs="Arial"/>
          <w:sz w:val="20"/>
          <w:szCs w:val="20"/>
        </w:rPr>
      </w:pPr>
    </w:p>
    <w:sectPr w:rsidR="00183213" w:rsidRPr="001523A6" w:rsidSect="0086194C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CE74" w14:textId="77777777" w:rsidR="00C214EE" w:rsidRDefault="00C214EE" w:rsidP="00E8579E">
      <w:r>
        <w:separator/>
      </w:r>
    </w:p>
  </w:endnote>
  <w:endnote w:type="continuationSeparator" w:id="0">
    <w:p w14:paraId="6C4CCB8F" w14:textId="77777777" w:rsidR="00C214EE" w:rsidRDefault="00C214EE" w:rsidP="00E8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6637" w14:textId="77777777" w:rsidR="00C214EE" w:rsidRDefault="00C214EE" w:rsidP="00E8579E">
      <w:r>
        <w:separator/>
      </w:r>
    </w:p>
  </w:footnote>
  <w:footnote w:type="continuationSeparator" w:id="0">
    <w:p w14:paraId="7E6B3756" w14:textId="77777777" w:rsidR="00C214EE" w:rsidRDefault="00C214EE" w:rsidP="00E85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7F10" w14:textId="77777777" w:rsidR="00E8579E" w:rsidRPr="003073D5" w:rsidRDefault="0086194C" w:rsidP="003073D5">
    <w:pPr>
      <w:pStyle w:val="Cabealho"/>
      <w:jc w:val="center"/>
      <w:rPr>
        <w:rFonts w:ascii="Calibri" w:hAnsi="Calibri" w:cs="Arial"/>
        <w:b/>
        <w:sz w:val="20"/>
      </w:rPr>
    </w:pPr>
    <w:r w:rsidRPr="003073D5">
      <w:rPr>
        <w:caps/>
        <w:noProof/>
        <w:color w:val="808080" w:themeColor="background1" w:themeShade="80"/>
        <w:sz w:val="18"/>
        <w:szCs w:val="20"/>
        <w:lang w:eastAsia="pt-B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0A604160" wp14:editId="29B8C676">
              <wp:simplePos x="0" y="0"/>
              <wp:positionH relativeFrom="page">
                <wp:posOffset>5602605</wp:posOffset>
              </wp:positionH>
              <wp:positionV relativeFrom="page">
                <wp:posOffset>245745</wp:posOffset>
              </wp:positionV>
              <wp:extent cx="1700530" cy="1023620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8F010" w14:textId="77777777" w:rsidR="00E8579E" w:rsidRPr="00AA0EC7" w:rsidRDefault="00E8579E">
                            <w:pPr>
                              <w:pStyle w:val="Cabealho"/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fldChar w:fldCharType="begin"/>
                            </w: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instrText>PAGE   \* MERGEFORMAT</w:instrText>
                            </w: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="003F2AF5" w:rsidRPr="00AA0EC7">
                              <w:rPr>
                                <w:noProof/>
                                <w:color w:val="FFFFFF" w:themeColor="background1"/>
                                <w:sz w:val="20"/>
                                <w:szCs w:val="24"/>
                              </w:rPr>
                              <w:t>1</w:t>
                            </w:r>
                            <w:r w:rsidRPr="00AA0EC7">
                              <w:rPr>
                                <w:color w:val="FFFFFF" w:themeColor="background1"/>
                                <w:sz w:val="20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604160" id="Grupo 167" o:spid="_x0000_s1026" style="position:absolute;left:0;text-align:left;margin-left:441.15pt;margin-top:19.35pt;width:133.9pt;height:80.6pt;z-index:25165670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718F010" w14:textId="77777777" w:rsidR="00E8579E" w:rsidRPr="00AA0EC7" w:rsidRDefault="00E8579E">
                      <w:pPr>
                        <w:pStyle w:val="Cabealho"/>
                        <w:rPr>
                          <w:color w:val="FFFFFF" w:themeColor="background1"/>
                          <w:sz w:val="20"/>
                          <w:szCs w:val="24"/>
                        </w:rPr>
                      </w:pP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fldChar w:fldCharType="begin"/>
                      </w: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instrText>PAGE   \* MERGEFORMAT</w:instrText>
                      </w: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fldChar w:fldCharType="separate"/>
                      </w:r>
                      <w:r w:rsidR="003F2AF5" w:rsidRPr="00AA0EC7">
                        <w:rPr>
                          <w:noProof/>
                          <w:color w:val="FFFFFF" w:themeColor="background1"/>
                          <w:sz w:val="20"/>
                          <w:szCs w:val="24"/>
                        </w:rPr>
                        <w:t>1</w:t>
                      </w:r>
                      <w:r w:rsidRPr="00AA0EC7">
                        <w:rPr>
                          <w:color w:val="FFFFFF" w:themeColor="background1"/>
                          <w:sz w:val="20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3073D5">
      <w:rPr>
        <w:rFonts w:ascii="Calibri" w:hAnsi="Calibri" w:cs="Arial"/>
        <w:noProof/>
        <w:sz w:val="20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A25464" wp14:editId="5E8C4AA8">
              <wp:simplePos x="0" y="0"/>
              <wp:positionH relativeFrom="column">
                <wp:posOffset>-85725</wp:posOffset>
              </wp:positionH>
              <wp:positionV relativeFrom="paragraph">
                <wp:posOffset>-635</wp:posOffset>
              </wp:positionV>
              <wp:extent cx="1694815" cy="584835"/>
              <wp:effectExtent l="0" t="0" r="635" b="571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4815" cy="584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8BC79" w14:textId="77777777" w:rsidR="00E8579E" w:rsidRDefault="00F60753" w:rsidP="00E8579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5A741D" wp14:editId="34252D51">
                                <wp:extent cx="1288473" cy="495816"/>
                                <wp:effectExtent l="0" t="0" r="6985" b="0"/>
                                <wp:docPr id="1" name="Imagem 1" descr="http://bi.doctum.edu.br:8080/pentaho-style/images/Doctum/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http://bi.doctum.edu.br:8080/pentaho-style/images/Doctum/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1282" cy="5122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25464" id="Caixa de texto 3" o:spid="_x0000_s1032" type="#_x0000_t202" style="position:absolute;left:0;text-align:left;margin-left:-6.75pt;margin-top:-.05pt;width:133.45pt;height:46.0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" stroked="f">
              <v:textbox>
                <w:txbxContent>
                  <w:p w14:paraId="0018BC79" w14:textId="77777777" w:rsidR="00E8579E" w:rsidRDefault="00F60753" w:rsidP="00E8579E">
                    <w:r>
                      <w:rPr>
                        <w:noProof/>
                      </w:rPr>
                      <w:drawing>
                        <wp:inline distT="0" distB="0" distL="0" distR="0" wp14:anchorId="075A741D" wp14:editId="34252D51">
                          <wp:extent cx="1288473" cy="495816"/>
                          <wp:effectExtent l="0" t="0" r="6985" b="0"/>
                          <wp:docPr id="1" name="Imagem 1" descr="http://bi.doctum.edu.br:8080/pentaho-style/images/Doctum/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http://bi.doctum.edu.br:8080/pentaho-style/images/Doctum/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31282" cy="5122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073D5">
      <w:rPr>
        <w:rFonts w:ascii="Calibri" w:hAnsi="Calibri" w:cs="Arial"/>
        <w:b/>
        <w:sz w:val="20"/>
      </w:rPr>
      <w:t>INSTITUTO SUPERIOR DOCTUM DE IPATINGA</w:t>
    </w:r>
  </w:p>
  <w:p w14:paraId="3684565D" w14:textId="77777777" w:rsidR="008A4E00" w:rsidRPr="003073D5" w:rsidRDefault="008A4E00" w:rsidP="003073D5">
    <w:pPr>
      <w:pStyle w:val="Cabealho"/>
      <w:jc w:val="center"/>
      <w:rPr>
        <w:rFonts w:ascii="Calibri" w:hAnsi="Calibri" w:cs="Arial"/>
        <w:b/>
        <w:sz w:val="18"/>
      </w:rPr>
    </w:pPr>
    <w:r w:rsidRPr="003073D5">
      <w:rPr>
        <w:rFonts w:ascii="Calibri" w:hAnsi="Calibri" w:cs="Arial"/>
        <w:b/>
        <w:sz w:val="20"/>
      </w:rPr>
      <w:t>Mantenedora: Instituto Ensinar Brasil</w:t>
    </w:r>
  </w:p>
  <w:p w14:paraId="0DF2078D" w14:textId="77777777" w:rsidR="00E8579E" w:rsidRPr="003073D5" w:rsidRDefault="00E8579E" w:rsidP="003073D5">
    <w:pPr>
      <w:pStyle w:val="Cabealho"/>
      <w:jc w:val="center"/>
      <w:rPr>
        <w:rFonts w:ascii="Calibri" w:hAnsi="Calibri" w:cs="Arial"/>
        <w:sz w:val="18"/>
      </w:rPr>
    </w:pPr>
    <w:r w:rsidRPr="003073D5">
      <w:rPr>
        <w:rFonts w:ascii="Calibri" w:hAnsi="Calibri" w:cs="Arial"/>
        <w:sz w:val="18"/>
      </w:rPr>
      <w:t>Rua Potiguar, 150 – Iguaçu – Ipatinga – MG</w:t>
    </w:r>
  </w:p>
  <w:p w14:paraId="191876EE" w14:textId="77777777" w:rsidR="00E8579E" w:rsidRPr="003073D5" w:rsidRDefault="00E8579E" w:rsidP="003073D5">
    <w:pPr>
      <w:pStyle w:val="Cabealho"/>
      <w:jc w:val="center"/>
      <w:rPr>
        <w:rFonts w:ascii="Calibri" w:hAnsi="Calibri" w:cs="Arial"/>
        <w:b/>
        <w:sz w:val="18"/>
      </w:rPr>
    </w:pPr>
    <w:r w:rsidRPr="003073D5">
      <w:rPr>
        <w:rFonts w:ascii="Calibri" w:hAnsi="Calibri" w:cs="Arial"/>
        <w:sz w:val="18"/>
      </w:rPr>
      <w:t>CEP: 35.162-110   -   FONE: (31) 3826-5198</w:t>
    </w:r>
  </w:p>
  <w:p w14:paraId="5A973F9B" w14:textId="77777777" w:rsidR="00E8579E" w:rsidRDefault="00E857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C59"/>
    <w:multiLevelType w:val="hybridMultilevel"/>
    <w:tmpl w:val="C5502C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077052"/>
    <w:multiLevelType w:val="multilevel"/>
    <w:tmpl w:val="B0A8B6DE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2" w15:restartNumberingAfterBreak="0">
    <w:nsid w:val="3CF65939"/>
    <w:multiLevelType w:val="multilevel"/>
    <w:tmpl w:val="2B0252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3" w15:restartNumberingAfterBreak="0">
    <w:nsid w:val="4FBE64B3"/>
    <w:multiLevelType w:val="hybridMultilevel"/>
    <w:tmpl w:val="FFDAF7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3B7B59"/>
    <w:multiLevelType w:val="multilevel"/>
    <w:tmpl w:val="13061ADC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9E"/>
    <w:rsid w:val="00025A9C"/>
    <w:rsid w:val="00090FB2"/>
    <w:rsid w:val="000A6DDA"/>
    <w:rsid w:val="000E2E54"/>
    <w:rsid w:val="00150ACB"/>
    <w:rsid w:val="001523A6"/>
    <w:rsid w:val="00183213"/>
    <w:rsid w:val="002D65F7"/>
    <w:rsid w:val="002F474F"/>
    <w:rsid w:val="003073D5"/>
    <w:rsid w:val="003651EA"/>
    <w:rsid w:val="003B1601"/>
    <w:rsid w:val="003F2AF5"/>
    <w:rsid w:val="00427D5D"/>
    <w:rsid w:val="00435C45"/>
    <w:rsid w:val="00474D8B"/>
    <w:rsid w:val="00494805"/>
    <w:rsid w:val="004A739D"/>
    <w:rsid w:val="004C5AEE"/>
    <w:rsid w:val="0051355E"/>
    <w:rsid w:val="005F0812"/>
    <w:rsid w:val="00610E24"/>
    <w:rsid w:val="006E10F5"/>
    <w:rsid w:val="00785C37"/>
    <w:rsid w:val="00843B3F"/>
    <w:rsid w:val="0086194C"/>
    <w:rsid w:val="008A4E00"/>
    <w:rsid w:val="008E3137"/>
    <w:rsid w:val="0092232A"/>
    <w:rsid w:val="009B3162"/>
    <w:rsid w:val="00A12C45"/>
    <w:rsid w:val="00A15CA4"/>
    <w:rsid w:val="00A43892"/>
    <w:rsid w:val="00A76171"/>
    <w:rsid w:val="00AA0EC7"/>
    <w:rsid w:val="00AF675C"/>
    <w:rsid w:val="00B9474E"/>
    <w:rsid w:val="00BA21B1"/>
    <w:rsid w:val="00BA593A"/>
    <w:rsid w:val="00C214EE"/>
    <w:rsid w:val="00C51FD5"/>
    <w:rsid w:val="00C81A75"/>
    <w:rsid w:val="00C82237"/>
    <w:rsid w:val="00CB2104"/>
    <w:rsid w:val="00D238B4"/>
    <w:rsid w:val="00D70B56"/>
    <w:rsid w:val="00DA5964"/>
    <w:rsid w:val="00DE5D53"/>
    <w:rsid w:val="00E8579E"/>
    <w:rsid w:val="00EB205B"/>
    <w:rsid w:val="00EB23C0"/>
    <w:rsid w:val="00ED3310"/>
    <w:rsid w:val="00EF375C"/>
    <w:rsid w:val="00F60753"/>
    <w:rsid w:val="00F760CE"/>
    <w:rsid w:val="00F8416C"/>
    <w:rsid w:val="00FB6B54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F922B"/>
  <w15:docId w15:val="{93426132-C5C1-4405-9B19-1C2690AD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har"/>
    <w:unhideWhenUsed/>
    <w:qFormat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8579E"/>
  </w:style>
  <w:style w:type="paragraph" w:styleId="Rodap">
    <w:name w:val="footer"/>
    <w:basedOn w:val="Normal"/>
    <w:link w:val="RodapChar"/>
    <w:uiPriority w:val="99"/>
    <w:unhideWhenUsed/>
    <w:rsid w:val="00E8579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579E"/>
  </w:style>
  <w:style w:type="paragraph" w:customStyle="1" w:styleId="Default">
    <w:name w:val="Default"/>
    <w:rsid w:val="00E8579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apple-converted-space">
    <w:name w:val="apple-converted-space"/>
    <w:rsid w:val="00E8579E"/>
  </w:style>
  <w:style w:type="paragraph" w:styleId="NormalWeb">
    <w:name w:val="Normal (Web)"/>
    <w:basedOn w:val="Normal"/>
    <w:uiPriority w:val="99"/>
    <w:unhideWhenUsed/>
    <w:rsid w:val="00E8579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32</TotalTime>
  <Pages>1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Maíza Cristina de Souza Dias</dc:creator>
  <cp:keywords/>
  <dc:description/>
  <cp:lastModifiedBy>Maiza Dias</cp:lastModifiedBy>
  <cp:revision>7</cp:revision>
  <cp:lastPrinted>2018-04-02T20:18:00Z</cp:lastPrinted>
  <dcterms:created xsi:type="dcterms:W3CDTF">2021-08-25T16:36:00Z</dcterms:created>
  <dcterms:modified xsi:type="dcterms:W3CDTF">2021-08-25T18:17:00Z</dcterms:modified>
</cp:coreProperties>
</file>